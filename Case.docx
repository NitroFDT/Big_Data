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523ADA4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6C7A" w14:textId="7F7FF4E6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127F6B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1E7852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127F6B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FEE5445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03F452E" wp14:editId="664DA3F1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E52BD5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E705" w14:textId="6245137C" w:rsidR="00A75B2A" w:rsidRDefault="00552DE5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</w:t>
            </w:r>
            <w:r w:rsidR="00D855AE">
              <w:rPr>
                <w:rFonts w:ascii="Arial Narrow" w:hAnsi="Arial Narrow" w:cs="Tahoma"/>
                <w:sz w:val="36"/>
              </w:rPr>
              <w:t>6579</w:t>
            </w:r>
          </w:p>
          <w:p w14:paraId="03D6BFA4" w14:textId="2A05FD99" w:rsidR="00235C36" w:rsidRPr="00876A58" w:rsidRDefault="00D855AE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Big Data</w:t>
            </w:r>
            <w:r w:rsidR="00F305E0">
              <w:rPr>
                <w:rFonts w:ascii="Arial Narrow" w:hAnsi="Arial Narrow" w:cs="Tahoma"/>
                <w:sz w:val="36"/>
              </w:rPr>
              <w:t xml:space="preserve"> Processing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82A07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39A9CFB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763EB" w14:textId="07FE33D0" w:rsidR="00F80742" w:rsidRPr="00DF718C" w:rsidRDefault="00BC7D12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B983805" w14:textId="2A194B50" w:rsidR="000732DF" w:rsidRPr="0036420F" w:rsidRDefault="008C056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E201-COMP6579-DD01-0</w:t>
            </w:r>
            <w:r w:rsidR="00697BF3">
              <w:rPr>
                <w:rFonts w:ascii="Arial" w:hAnsi="Arial" w:cs="Arial"/>
                <w:b/>
                <w:sz w:val="20"/>
              </w:rPr>
              <w:t>9</w:t>
            </w:r>
          </w:p>
        </w:tc>
      </w:tr>
      <w:tr w:rsidR="00E0375C" w:rsidRPr="00876A58" w14:paraId="5863A911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6AF150" w14:textId="74B4FF29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127F6B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127F6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8106C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4074A1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127F6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C56F2">
              <w:rPr>
                <w:rFonts w:ascii="Arial" w:hAnsi="Arial" w:cs="Arial"/>
                <w:i/>
                <w:sz w:val="18"/>
                <w:szCs w:val="18"/>
                <w:lang w:val="id-ID"/>
              </w:rPr>
              <w:t>201</w:t>
            </w:r>
            <w:r w:rsidR="0080332C">
              <w:rPr>
                <w:rFonts w:ascii="Arial" w:hAnsi="Arial" w:cs="Arial"/>
                <w:i/>
                <w:sz w:val="18"/>
                <w:szCs w:val="18"/>
                <w:lang w:val="id-ID"/>
              </w:rPr>
              <w:t>9</w:t>
            </w:r>
            <w:r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85E52">
              <w:rPr>
                <w:rFonts w:ascii="Arial" w:hAnsi="Arial" w:cs="Arial"/>
                <w:i/>
                <w:sz w:val="18"/>
                <w:szCs w:val="18"/>
                <w:lang w:val="id-ID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B016B3" w14:textId="4A4231E3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127F6B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127F6B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259DB6E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66B9902" w14:textId="77777777" w:rsidR="00E40648" w:rsidRDefault="00E40648" w:rsidP="00E40648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77752FFE" w14:textId="53FC84F6" w:rsidR="00355AFE" w:rsidRDefault="0097310D" w:rsidP="0097310D">
      <w:pPr>
        <w:pStyle w:val="ListParagraph"/>
        <w:numPr>
          <w:ilvl w:val="0"/>
          <w:numId w:val="19"/>
        </w:numPr>
        <w:suppressAutoHyphens/>
      </w:pPr>
      <w:r>
        <w:t>Understand Big Data Analytics and Visualizations</w:t>
      </w:r>
    </w:p>
    <w:p w14:paraId="7D99E4EE" w14:textId="77777777" w:rsidR="00E40648" w:rsidRDefault="00E40648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13F082F0" w14:textId="1A3562C6" w:rsidR="00E40648" w:rsidRDefault="00303EC7" w:rsidP="00E40648">
      <w:pPr>
        <w:numPr>
          <w:ilvl w:val="0"/>
          <w:numId w:val="20"/>
        </w:numPr>
        <w:suppressAutoHyphens/>
        <w:ind w:left="360"/>
        <w:jc w:val="both"/>
      </w:pPr>
      <w:r>
        <w:t>Session 0</w:t>
      </w:r>
      <w:r w:rsidR="00697BF3">
        <w:t>9</w:t>
      </w:r>
      <w:r>
        <w:t xml:space="preserve"> </w:t>
      </w:r>
      <w:r w:rsidR="0055100A">
        <w:t xml:space="preserve">– </w:t>
      </w:r>
      <w:r w:rsidR="00C160FF">
        <w:t>Data Exploration and Classification</w:t>
      </w:r>
    </w:p>
    <w:p w14:paraId="0CDBEA10" w14:textId="24BB6838" w:rsidR="00E40648" w:rsidRDefault="00310F09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08B1A51C" w14:textId="402744C4" w:rsidR="00C160FF" w:rsidRPr="00C160FF" w:rsidRDefault="00C160FF" w:rsidP="00C160FF">
      <w:pPr>
        <w:numPr>
          <w:ilvl w:val="0"/>
          <w:numId w:val="21"/>
        </w:numPr>
        <w:suppressAutoHyphens/>
        <w:jc w:val="both"/>
        <w:rPr>
          <w:lang w:val="id-ID"/>
        </w:rPr>
      </w:pPr>
      <w:r>
        <w:t>Data Exploration using Spark</w:t>
      </w:r>
    </w:p>
    <w:p w14:paraId="3D85E2ED" w14:textId="68A18EDA" w:rsidR="00C160FF" w:rsidRPr="00C160FF" w:rsidRDefault="00C160FF" w:rsidP="00C160FF">
      <w:pPr>
        <w:numPr>
          <w:ilvl w:val="0"/>
          <w:numId w:val="21"/>
        </w:numPr>
        <w:suppressAutoHyphens/>
        <w:jc w:val="both"/>
        <w:rPr>
          <w:lang w:val="id-ID"/>
        </w:rPr>
      </w:pPr>
      <w:r>
        <w:t>Handling Missing Value in Spark</w:t>
      </w:r>
    </w:p>
    <w:p w14:paraId="18F23C61" w14:textId="391E486C" w:rsidR="00C160FF" w:rsidRDefault="00C160FF" w:rsidP="00C160FF">
      <w:pPr>
        <w:numPr>
          <w:ilvl w:val="0"/>
          <w:numId w:val="21"/>
        </w:numPr>
        <w:suppressAutoHyphens/>
        <w:jc w:val="both"/>
        <w:rPr>
          <w:lang w:val="id-ID"/>
        </w:rPr>
      </w:pPr>
      <w:r>
        <w:t>Classification using Spark</w:t>
      </w:r>
    </w:p>
    <w:p w14:paraId="663BA66E" w14:textId="29ED1E56" w:rsidR="00B22025" w:rsidRPr="00C160FF" w:rsidRDefault="00B22025" w:rsidP="00C160FF">
      <w:pPr>
        <w:suppressAutoHyphens/>
        <w:jc w:val="both"/>
        <w:rPr>
          <w:lang w:val="id-ID"/>
        </w:rPr>
      </w:pPr>
      <w:r w:rsidRPr="00C160FF">
        <w:rPr>
          <w:lang w:val="id-ID"/>
        </w:rPr>
        <w:br w:type="page"/>
      </w:r>
    </w:p>
    <w:p w14:paraId="5F1E0616" w14:textId="600C64A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DDC5F13" w14:textId="77777777" w:rsidR="004B47B5" w:rsidRPr="001E4042" w:rsidRDefault="004B47B5" w:rsidP="0042355E">
      <w:pPr>
        <w:spacing w:line="360" w:lineRule="auto"/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EB56B76" w14:textId="22AED768" w:rsidR="0042355E" w:rsidRDefault="00D53EFD" w:rsidP="00A95F53">
      <w:pPr>
        <w:spacing w:line="360" w:lineRule="auto"/>
        <w:ind w:left="720" w:hanging="720"/>
        <w:jc w:val="center"/>
        <w:rPr>
          <w:b/>
          <w:bCs/>
        </w:rPr>
      </w:pPr>
      <w:r>
        <w:rPr>
          <w:b/>
          <w:bCs/>
        </w:rPr>
        <w:t>Blu</w:t>
      </w:r>
      <w:r w:rsidR="00C0355E">
        <w:rPr>
          <w:b/>
          <w:bCs/>
        </w:rPr>
        <w:t>e</w:t>
      </w:r>
      <w:r>
        <w:rPr>
          <w:b/>
          <w:bCs/>
        </w:rPr>
        <w:t>jek Hospital</w:t>
      </w:r>
    </w:p>
    <w:p w14:paraId="5A18A0C8" w14:textId="77777777" w:rsidR="00DB7D9E" w:rsidRDefault="00DB7D9E" w:rsidP="00A95F53">
      <w:pPr>
        <w:spacing w:line="360" w:lineRule="auto"/>
        <w:ind w:left="720" w:hanging="720"/>
        <w:jc w:val="center"/>
        <w:rPr>
          <w:b/>
          <w:bCs/>
        </w:rPr>
      </w:pPr>
    </w:p>
    <w:p w14:paraId="4761D4FD" w14:textId="77777777" w:rsidR="00B95BFC" w:rsidRDefault="005D7B86" w:rsidP="00A95F53">
      <w:pPr>
        <w:spacing w:line="360" w:lineRule="auto"/>
      </w:pPr>
      <w:r>
        <w:rPr>
          <w:b/>
          <w:bCs/>
        </w:rPr>
        <w:t>Blu</w:t>
      </w:r>
      <w:r w:rsidR="00C0355E">
        <w:rPr>
          <w:b/>
          <w:bCs/>
        </w:rPr>
        <w:t>e</w:t>
      </w:r>
      <w:r>
        <w:rPr>
          <w:b/>
          <w:bCs/>
        </w:rPr>
        <w:t>jek Hospital</w:t>
      </w:r>
      <w:r>
        <w:t xml:space="preserve"> is a hospital located in Jakarta which is known for its psychology.</w:t>
      </w:r>
      <w:r w:rsidR="00E36C3F">
        <w:t xml:space="preserve"> </w:t>
      </w:r>
      <w:r w:rsidR="002E1F13">
        <w:t>As more and more people coming every</w:t>
      </w:r>
      <w:r w:rsidR="003F7EB1">
        <w:t xml:space="preserve"> </w:t>
      </w:r>
      <w:r w:rsidR="002E1F13">
        <w:t xml:space="preserve">day to </w:t>
      </w:r>
      <w:r w:rsidR="002E1F13">
        <w:rPr>
          <w:b/>
          <w:bCs/>
        </w:rPr>
        <w:t xml:space="preserve">Bluejek </w:t>
      </w:r>
      <w:r w:rsidR="002E1F13" w:rsidRPr="002E1F13">
        <w:rPr>
          <w:b/>
          <w:bCs/>
        </w:rPr>
        <w:t>Hospital</w:t>
      </w:r>
      <w:r w:rsidR="002E1F13">
        <w:t>, the</w:t>
      </w:r>
      <w:r w:rsidR="007046F1">
        <w:t xml:space="preserve"> hospital</w:t>
      </w:r>
      <w:r w:rsidR="002E1F13">
        <w:t xml:space="preserve"> found out that most people who come </w:t>
      </w:r>
      <w:r w:rsidR="00DD425E">
        <w:t>consulted</w:t>
      </w:r>
      <w:r w:rsidR="002E1F13">
        <w:t xml:space="preserve"> about depression. </w:t>
      </w:r>
      <w:r w:rsidR="00C0355E" w:rsidRPr="002E1F13">
        <w:t>As</w:t>
      </w:r>
      <w:r w:rsidR="00C0355E">
        <w:t xml:space="preserve"> a way to improve their performance, they intended to create a </w:t>
      </w:r>
      <w:r w:rsidR="00C0355E" w:rsidRPr="00D551FF">
        <w:rPr>
          <w:b/>
          <w:bCs/>
        </w:rPr>
        <w:t>predictive model</w:t>
      </w:r>
      <w:r w:rsidR="00C0355E">
        <w:t xml:space="preserve"> that will </w:t>
      </w:r>
      <w:r w:rsidR="00C0355E" w:rsidRPr="00D551FF">
        <w:rPr>
          <w:b/>
          <w:bCs/>
        </w:rPr>
        <w:t xml:space="preserve">classify whether a person </w:t>
      </w:r>
      <w:r w:rsidR="00D41DB9" w:rsidRPr="00D551FF">
        <w:rPr>
          <w:b/>
          <w:bCs/>
        </w:rPr>
        <w:t>is</w:t>
      </w:r>
      <w:r w:rsidR="00C0355E" w:rsidRPr="00D551FF">
        <w:rPr>
          <w:b/>
          <w:bCs/>
        </w:rPr>
        <w:t xml:space="preserve"> likely to be depressed or not depressed</w:t>
      </w:r>
      <w:r w:rsidR="00C0355E">
        <w:t xml:space="preserve">. </w:t>
      </w:r>
    </w:p>
    <w:p w14:paraId="75FFAC82" w14:textId="2DFEE86D" w:rsidR="00B95BFC" w:rsidRDefault="00B95BFC" w:rsidP="00A95F53">
      <w:pPr>
        <w:spacing w:line="360" w:lineRule="auto"/>
      </w:pPr>
      <w:r>
        <w:t xml:space="preserve">You will be given </w:t>
      </w:r>
      <w:r w:rsidRPr="00B95BFC">
        <w:rPr>
          <w:b/>
          <w:bCs/>
        </w:rPr>
        <w:t>Classification_Train.csv</w:t>
      </w:r>
      <w:r>
        <w:t xml:space="preserve"> and </w:t>
      </w:r>
      <w:r w:rsidRPr="00B95BFC">
        <w:rPr>
          <w:b/>
          <w:bCs/>
        </w:rPr>
        <w:t>Classification_Test.csv</w:t>
      </w:r>
      <w:r>
        <w:t xml:space="preserve"> and here is the description of the columns:</w:t>
      </w:r>
    </w:p>
    <w:p w14:paraId="2727568C" w14:textId="77777777" w:rsidR="00CF5C19" w:rsidRDefault="00CF5C19" w:rsidP="00A95F53">
      <w:pPr>
        <w:spacing w:line="360" w:lineRule="auto"/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940"/>
        <w:gridCol w:w="5403"/>
      </w:tblGrid>
      <w:tr w:rsidR="00CF5C19" w14:paraId="05CB8612" w14:textId="77777777" w:rsidTr="00351E63">
        <w:tc>
          <w:tcPr>
            <w:tcW w:w="4940" w:type="dxa"/>
            <w:shd w:val="clear" w:color="auto" w:fill="000000" w:themeFill="text1"/>
          </w:tcPr>
          <w:p w14:paraId="09196CA5" w14:textId="77777777" w:rsidR="00CF5C19" w:rsidRPr="00042FA8" w:rsidRDefault="00CF5C19" w:rsidP="00351E6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 w:rsidRPr="00042FA8">
              <w:rPr>
                <w:b/>
                <w:bCs/>
              </w:rPr>
              <w:t>Column Name</w:t>
            </w:r>
          </w:p>
        </w:tc>
        <w:tc>
          <w:tcPr>
            <w:tcW w:w="5403" w:type="dxa"/>
            <w:shd w:val="clear" w:color="auto" w:fill="000000" w:themeFill="text1"/>
          </w:tcPr>
          <w:p w14:paraId="2F69B82E" w14:textId="77777777" w:rsidR="00CF5C19" w:rsidRPr="00042FA8" w:rsidRDefault="00CF5C19" w:rsidP="00351E6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 w:rsidRPr="00042FA8">
              <w:rPr>
                <w:b/>
                <w:bCs/>
              </w:rPr>
              <w:t>Description</w:t>
            </w:r>
          </w:p>
        </w:tc>
      </w:tr>
      <w:tr w:rsidR="00CF5C19" w14:paraId="5D6767D2" w14:textId="77777777" w:rsidTr="00351E63">
        <w:tc>
          <w:tcPr>
            <w:tcW w:w="4940" w:type="dxa"/>
            <w:shd w:val="clear" w:color="auto" w:fill="C8CACE" w:themeFill="accent6" w:themeFillTint="66"/>
          </w:tcPr>
          <w:p w14:paraId="6BE30D58" w14:textId="77777777" w:rsidR="00CF5C19" w:rsidRPr="00042FA8" w:rsidRDefault="00CF5C19" w:rsidP="00351E6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 w:rsidRPr="00042FA8">
              <w:rPr>
                <w:b/>
                <w:bCs/>
              </w:rPr>
              <w:t>Name</w:t>
            </w:r>
          </w:p>
        </w:tc>
        <w:tc>
          <w:tcPr>
            <w:tcW w:w="5403" w:type="dxa"/>
            <w:shd w:val="clear" w:color="auto" w:fill="C8CACE" w:themeFill="accent6" w:themeFillTint="66"/>
          </w:tcPr>
          <w:p w14:paraId="0083DAA4" w14:textId="60FC79E1" w:rsidR="00CF5C19" w:rsidRDefault="00517DBB" w:rsidP="00351E63">
            <w:pPr>
              <w:spacing w:line="360" w:lineRule="auto"/>
              <w:ind w:right="-330"/>
              <w:jc w:val="both"/>
            </w:pPr>
            <w:r>
              <w:t>The person’s name.</w:t>
            </w:r>
          </w:p>
        </w:tc>
      </w:tr>
      <w:tr w:rsidR="00CF5C19" w14:paraId="79774672" w14:textId="77777777" w:rsidTr="00351E63">
        <w:tc>
          <w:tcPr>
            <w:tcW w:w="4940" w:type="dxa"/>
          </w:tcPr>
          <w:p w14:paraId="6306BD81" w14:textId="7523B2A5" w:rsidR="00CF5C19" w:rsidRPr="00042FA8" w:rsidRDefault="002562C8" w:rsidP="00351E6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5403" w:type="dxa"/>
          </w:tcPr>
          <w:p w14:paraId="14A0D77B" w14:textId="1BDD6DA2" w:rsidR="00CF5C19" w:rsidRDefault="00517DBB" w:rsidP="00351E63">
            <w:pPr>
              <w:spacing w:line="360" w:lineRule="auto"/>
              <w:ind w:right="-330"/>
              <w:jc w:val="both"/>
            </w:pPr>
            <w:r>
              <w:t xml:space="preserve">The person’s gender </w:t>
            </w:r>
            <w:r w:rsidR="005F66CD">
              <w:t>(Male, Female)</w:t>
            </w:r>
            <w:r>
              <w:t>.</w:t>
            </w:r>
          </w:p>
        </w:tc>
      </w:tr>
      <w:tr w:rsidR="00CF5C19" w14:paraId="4B110E5C" w14:textId="77777777" w:rsidTr="00351E63">
        <w:tc>
          <w:tcPr>
            <w:tcW w:w="4940" w:type="dxa"/>
            <w:shd w:val="clear" w:color="auto" w:fill="C8CACE" w:themeFill="accent6" w:themeFillTint="66"/>
          </w:tcPr>
          <w:p w14:paraId="6FD68F87" w14:textId="61461204" w:rsidR="00CF5C19" w:rsidRPr="00042FA8" w:rsidRDefault="002562C8" w:rsidP="00351E6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5403" w:type="dxa"/>
            <w:shd w:val="clear" w:color="auto" w:fill="C8CACE" w:themeFill="accent6" w:themeFillTint="66"/>
          </w:tcPr>
          <w:p w14:paraId="154D21A9" w14:textId="04715BAE" w:rsidR="00CF5C19" w:rsidRDefault="00517DBB" w:rsidP="00351E63">
            <w:pPr>
              <w:spacing w:line="360" w:lineRule="auto"/>
              <w:ind w:right="-330"/>
              <w:jc w:val="both"/>
            </w:pPr>
            <w:r>
              <w:t>The person’s height in cm.</w:t>
            </w:r>
          </w:p>
        </w:tc>
      </w:tr>
      <w:tr w:rsidR="00CF5C19" w14:paraId="0B116359" w14:textId="77777777" w:rsidTr="00351E63">
        <w:tc>
          <w:tcPr>
            <w:tcW w:w="4940" w:type="dxa"/>
          </w:tcPr>
          <w:p w14:paraId="6860C193" w14:textId="151257A1" w:rsidR="00CF5C19" w:rsidRPr="00042FA8" w:rsidRDefault="002562C8" w:rsidP="00351E6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Education Level</w:t>
            </w:r>
          </w:p>
        </w:tc>
        <w:tc>
          <w:tcPr>
            <w:tcW w:w="5403" w:type="dxa"/>
          </w:tcPr>
          <w:p w14:paraId="20C05E81" w14:textId="77777777" w:rsidR="00517DBB" w:rsidRDefault="00517DBB" w:rsidP="00351E63">
            <w:pPr>
              <w:spacing w:line="360" w:lineRule="auto"/>
              <w:ind w:right="-330"/>
              <w:jc w:val="both"/>
            </w:pPr>
            <w:r>
              <w:t>The person’s level of education (Low, Intermediate,</w:t>
            </w:r>
          </w:p>
          <w:p w14:paraId="62EF22A8" w14:textId="48C0FBC8" w:rsidR="00CF5C19" w:rsidRDefault="00517DBB" w:rsidP="00351E63">
            <w:pPr>
              <w:spacing w:line="360" w:lineRule="auto"/>
              <w:ind w:right="-330"/>
              <w:jc w:val="both"/>
            </w:pPr>
            <w:r>
              <w:t>High).</w:t>
            </w:r>
          </w:p>
        </w:tc>
      </w:tr>
      <w:tr w:rsidR="00CF5C19" w14:paraId="59D5AEA5" w14:textId="77777777" w:rsidTr="00351E63">
        <w:tc>
          <w:tcPr>
            <w:tcW w:w="4940" w:type="dxa"/>
            <w:shd w:val="clear" w:color="auto" w:fill="C8CACE" w:themeFill="accent6" w:themeFillTint="66"/>
          </w:tcPr>
          <w:p w14:paraId="351CF86B" w14:textId="7E6C7D5A" w:rsidR="00CF5C19" w:rsidRPr="00042FA8" w:rsidRDefault="002562C8" w:rsidP="00351E6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Eye Color</w:t>
            </w:r>
          </w:p>
        </w:tc>
        <w:tc>
          <w:tcPr>
            <w:tcW w:w="5403" w:type="dxa"/>
            <w:shd w:val="clear" w:color="auto" w:fill="C8CACE" w:themeFill="accent6" w:themeFillTint="66"/>
          </w:tcPr>
          <w:p w14:paraId="3372E55B" w14:textId="217498A0" w:rsidR="00CF5C19" w:rsidRDefault="008B283A" w:rsidP="00351E63">
            <w:pPr>
              <w:spacing w:line="360" w:lineRule="auto"/>
              <w:ind w:right="-330"/>
              <w:jc w:val="both"/>
            </w:pPr>
            <w:r>
              <w:t>The person’s eye color (Blue, Black, Brown, Gray).</w:t>
            </w:r>
          </w:p>
        </w:tc>
      </w:tr>
      <w:tr w:rsidR="00CF5C19" w14:paraId="44C27332" w14:textId="77777777" w:rsidTr="00351E63">
        <w:tc>
          <w:tcPr>
            <w:tcW w:w="4940" w:type="dxa"/>
          </w:tcPr>
          <w:p w14:paraId="7599E0EE" w14:textId="69FA6D47" w:rsidR="00CF5C19" w:rsidRPr="00042FA8" w:rsidRDefault="002562C8" w:rsidP="00351E6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Married</w:t>
            </w:r>
          </w:p>
        </w:tc>
        <w:tc>
          <w:tcPr>
            <w:tcW w:w="5403" w:type="dxa"/>
          </w:tcPr>
          <w:p w14:paraId="2B57075E" w14:textId="4E4D8F61" w:rsidR="00CF5C19" w:rsidRDefault="00177887" w:rsidP="00351E63">
            <w:pPr>
              <w:spacing w:line="360" w:lineRule="auto"/>
              <w:ind w:right="-330"/>
              <w:jc w:val="both"/>
            </w:pPr>
            <w:r>
              <w:t>Whether the person is married or not (No, Yes).</w:t>
            </w:r>
          </w:p>
        </w:tc>
      </w:tr>
      <w:tr w:rsidR="00CF5C19" w14:paraId="316AD8DA" w14:textId="77777777" w:rsidTr="00351E63">
        <w:tc>
          <w:tcPr>
            <w:tcW w:w="4940" w:type="dxa"/>
            <w:shd w:val="clear" w:color="auto" w:fill="C8CACE" w:themeFill="accent6" w:themeFillTint="66"/>
          </w:tcPr>
          <w:p w14:paraId="72CA1B07" w14:textId="7B0C9DDC" w:rsidR="00CF5C19" w:rsidRPr="00042FA8" w:rsidRDefault="002562C8" w:rsidP="00351E6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Salary Income</w:t>
            </w:r>
          </w:p>
        </w:tc>
        <w:tc>
          <w:tcPr>
            <w:tcW w:w="5403" w:type="dxa"/>
            <w:shd w:val="clear" w:color="auto" w:fill="C8CACE" w:themeFill="accent6" w:themeFillTint="66"/>
          </w:tcPr>
          <w:p w14:paraId="6761E3BE" w14:textId="5C0542FD" w:rsidR="00CF5C19" w:rsidRDefault="00177887" w:rsidP="00351E63">
            <w:pPr>
              <w:spacing w:line="360" w:lineRule="auto"/>
              <w:ind w:right="-330"/>
            </w:pPr>
            <w:r>
              <w:t>The person’s income per year.</w:t>
            </w:r>
          </w:p>
        </w:tc>
      </w:tr>
      <w:tr w:rsidR="00CF5C19" w14:paraId="7824F7AF" w14:textId="77777777" w:rsidTr="00351E63">
        <w:tc>
          <w:tcPr>
            <w:tcW w:w="4940" w:type="dxa"/>
          </w:tcPr>
          <w:p w14:paraId="6B0DE68E" w14:textId="2B04FBED" w:rsidR="00CF5C19" w:rsidRPr="00042FA8" w:rsidRDefault="002562C8" w:rsidP="00351E63">
            <w:pPr>
              <w:spacing w:line="360" w:lineRule="auto"/>
              <w:ind w:right="-33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Depressed</w:t>
            </w:r>
          </w:p>
        </w:tc>
        <w:tc>
          <w:tcPr>
            <w:tcW w:w="5403" w:type="dxa"/>
          </w:tcPr>
          <w:p w14:paraId="73D2C6E3" w14:textId="7D258F26" w:rsidR="00CF5C19" w:rsidRDefault="00177887" w:rsidP="00351E63">
            <w:pPr>
              <w:spacing w:line="360" w:lineRule="auto"/>
              <w:ind w:right="-330"/>
              <w:jc w:val="both"/>
            </w:pPr>
            <w:r>
              <w:t>Whether the person is depressed or not (No, Yes).</w:t>
            </w:r>
            <w:bookmarkStart w:id="0" w:name="_GoBack"/>
            <w:bookmarkEnd w:id="0"/>
          </w:p>
        </w:tc>
      </w:tr>
    </w:tbl>
    <w:p w14:paraId="1BBD81B5" w14:textId="3933FB06" w:rsidR="00B95BFC" w:rsidRPr="00CF5C19" w:rsidRDefault="00CF5C19" w:rsidP="00CF5C19">
      <w:pPr>
        <w:pStyle w:val="Caption"/>
        <w:jc w:val="center"/>
        <w:rPr>
          <w:b/>
          <w:bCs/>
          <w:color w:val="auto"/>
        </w:rPr>
      </w:pPr>
      <w:r w:rsidRPr="009F2A0D">
        <w:rPr>
          <w:b/>
          <w:bCs/>
          <w:color w:val="auto"/>
        </w:rPr>
        <w:t xml:space="preserve">Figure </w:t>
      </w:r>
      <w:r w:rsidRPr="009F2A0D">
        <w:rPr>
          <w:b/>
          <w:bCs/>
          <w:color w:val="auto"/>
        </w:rPr>
        <w:fldChar w:fldCharType="begin"/>
      </w:r>
      <w:r w:rsidRPr="009F2A0D">
        <w:rPr>
          <w:b/>
          <w:bCs/>
          <w:color w:val="auto"/>
        </w:rPr>
        <w:instrText xml:space="preserve"> SEQ Figure \* ARABIC </w:instrText>
      </w:r>
      <w:r w:rsidRPr="009F2A0D">
        <w:rPr>
          <w:b/>
          <w:bCs/>
          <w:color w:val="auto"/>
        </w:rPr>
        <w:fldChar w:fldCharType="separate"/>
      </w:r>
      <w:r w:rsidRPr="009F2A0D">
        <w:rPr>
          <w:b/>
          <w:bCs/>
          <w:noProof/>
          <w:color w:val="auto"/>
        </w:rPr>
        <w:t>7</w:t>
      </w:r>
      <w:r w:rsidRPr="009F2A0D">
        <w:rPr>
          <w:b/>
          <w:bCs/>
          <w:color w:val="auto"/>
        </w:rPr>
        <w:fldChar w:fldCharType="end"/>
      </w:r>
      <w:r w:rsidRPr="009F2A0D">
        <w:rPr>
          <w:b/>
          <w:bCs/>
          <w:color w:val="auto"/>
        </w:rPr>
        <w:t xml:space="preserve">. </w:t>
      </w:r>
      <w:r w:rsidR="00FD0B9F">
        <w:rPr>
          <w:b/>
          <w:bCs/>
          <w:color w:val="auto"/>
        </w:rPr>
        <w:t>Classification_Train</w:t>
      </w:r>
      <w:r w:rsidRPr="009F2A0D">
        <w:rPr>
          <w:b/>
          <w:bCs/>
          <w:color w:val="auto"/>
        </w:rPr>
        <w:t xml:space="preserve">.csv and </w:t>
      </w:r>
      <w:r w:rsidR="00FD0B9F">
        <w:rPr>
          <w:b/>
          <w:bCs/>
          <w:color w:val="auto"/>
        </w:rPr>
        <w:t>Classification_Test</w:t>
      </w:r>
      <w:r w:rsidRPr="009F2A0D">
        <w:rPr>
          <w:b/>
          <w:bCs/>
          <w:color w:val="auto"/>
        </w:rPr>
        <w:t>.csv</w:t>
      </w:r>
    </w:p>
    <w:p w14:paraId="52B75C8B" w14:textId="77777777" w:rsidR="00FD0B9F" w:rsidRDefault="00FD0B9F" w:rsidP="00A95F53">
      <w:pPr>
        <w:spacing w:line="360" w:lineRule="auto"/>
        <w:rPr>
          <w:bCs/>
        </w:rPr>
      </w:pPr>
    </w:p>
    <w:p w14:paraId="2BE85E7B" w14:textId="0F29D404" w:rsidR="00645F3A" w:rsidRPr="00CF5C19" w:rsidRDefault="001E3FB3" w:rsidP="00A95F53">
      <w:pPr>
        <w:spacing w:line="360" w:lineRule="auto"/>
        <w:rPr>
          <w:bCs/>
        </w:rPr>
      </w:pPr>
      <w:r w:rsidRPr="001E3FB3">
        <w:rPr>
          <w:bCs/>
        </w:rPr>
        <w:t>Below</w:t>
      </w:r>
      <w:r w:rsidR="004746F2">
        <w:rPr>
          <w:bCs/>
        </w:rPr>
        <w:t xml:space="preserve"> are the steps </w:t>
      </w:r>
      <w:r w:rsidR="00C0355E">
        <w:rPr>
          <w:bCs/>
        </w:rPr>
        <w:t>you</w:t>
      </w:r>
      <w:r w:rsidR="004746F2">
        <w:rPr>
          <w:bCs/>
        </w:rPr>
        <w:t xml:space="preserve"> are required to do</w:t>
      </w:r>
      <w:r w:rsidR="00C0355E">
        <w:rPr>
          <w:bCs/>
        </w:rPr>
        <w:t xml:space="preserve"> to generate the model</w:t>
      </w:r>
      <w:r w:rsidR="004746F2">
        <w:rPr>
          <w:bCs/>
        </w:rPr>
        <w:t>:</w:t>
      </w:r>
    </w:p>
    <w:p w14:paraId="600F6E88" w14:textId="1B660ADC" w:rsidR="009C74A3" w:rsidRDefault="006A4355" w:rsidP="00DC603D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Load Data</w:t>
      </w:r>
    </w:p>
    <w:p w14:paraId="34BB550B" w14:textId="7E5065CE" w:rsidR="005630C1" w:rsidRPr="005630C1" w:rsidRDefault="005630C1" w:rsidP="005630C1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Given the file “</w:t>
      </w:r>
      <w:r w:rsidRPr="005630C1">
        <w:rPr>
          <w:b/>
        </w:rPr>
        <w:t>Classification_Train.csv</w:t>
      </w:r>
      <w:r>
        <w:rPr>
          <w:bCs/>
        </w:rPr>
        <w:t>” and “</w:t>
      </w:r>
      <w:r w:rsidRPr="005630C1">
        <w:rPr>
          <w:b/>
        </w:rPr>
        <w:t>Classification_Test.csv</w:t>
      </w:r>
      <w:r>
        <w:rPr>
          <w:bCs/>
        </w:rPr>
        <w:t xml:space="preserve">”, you are asked to load the data using </w:t>
      </w:r>
      <w:r w:rsidRPr="005630C1">
        <w:rPr>
          <w:b/>
        </w:rPr>
        <w:t>SparkSession</w:t>
      </w:r>
      <w:r>
        <w:rPr>
          <w:bCs/>
        </w:rPr>
        <w:t>.</w:t>
      </w:r>
    </w:p>
    <w:p w14:paraId="6AC37F6E" w14:textId="61212CD1" w:rsidR="006557FF" w:rsidRDefault="006A4355" w:rsidP="006A4355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Select Features</w:t>
      </w:r>
    </w:p>
    <w:p w14:paraId="4FC91A52" w14:textId="5D946049" w:rsidR="008A6F16" w:rsidRPr="00631068" w:rsidRDefault="00473A82" w:rsidP="008A6F16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After you load the data, you need to </w:t>
      </w:r>
      <w:r w:rsidRPr="00473A82">
        <w:rPr>
          <w:b/>
        </w:rPr>
        <w:t>select important features</w:t>
      </w:r>
      <w:r>
        <w:rPr>
          <w:b/>
        </w:rPr>
        <w:t xml:space="preserve"> </w:t>
      </w:r>
      <w:r>
        <w:rPr>
          <w:bCs/>
        </w:rPr>
        <w:t>that will be used for training.</w:t>
      </w:r>
      <w:r w:rsidR="00631068">
        <w:rPr>
          <w:bCs/>
        </w:rPr>
        <w:t xml:space="preserve"> Pick </w:t>
      </w:r>
      <w:r w:rsidR="00631068">
        <w:rPr>
          <w:b/>
        </w:rPr>
        <w:t>three important features</w:t>
      </w:r>
      <w:r w:rsidR="00631068">
        <w:rPr>
          <w:bCs/>
        </w:rPr>
        <w:t>.</w:t>
      </w:r>
    </w:p>
    <w:p w14:paraId="5856771C" w14:textId="77777777" w:rsidR="00AC7EA2" w:rsidRDefault="00AC7EA2" w:rsidP="00AC7EA2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Data Preprocessing</w:t>
      </w:r>
    </w:p>
    <w:p w14:paraId="08244F7B" w14:textId="77777777" w:rsidR="00AC7EA2" w:rsidRPr="008A6F16" w:rsidRDefault="00AC7EA2" w:rsidP="00AC7EA2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In this step, please remove any </w:t>
      </w:r>
      <w:r w:rsidRPr="008A6F16">
        <w:rPr>
          <w:b/>
        </w:rPr>
        <w:t>missing values</w:t>
      </w:r>
      <w:r>
        <w:rPr>
          <w:bCs/>
        </w:rPr>
        <w:t xml:space="preserve"> in the data.</w:t>
      </w:r>
    </w:p>
    <w:p w14:paraId="23DC046C" w14:textId="270E83C8" w:rsidR="006A4355" w:rsidRDefault="008A6F16" w:rsidP="006A4355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>
        <w:rPr>
          <w:b/>
        </w:rPr>
        <w:t>Transform Data</w:t>
      </w:r>
    </w:p>
    <w:p w14:paraId="72E25ACE" w14:textId="2B1ECA00" w:rsidR="008A6F16" w:rsidRPr="008A6F16" w:rsidRDefault="008A6F16" w:rsidP="008A6F16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lastRenderedPageBreak/>
        <w:t xml:space="preserve">In this step, transform the raw data so that it is suitable for training. For example, </w:t>
      </w:r>
      <w:r w:rsidRPr="008A6F16">
        <w:rPr>
          <w:b/>
        </w:rPr>
        <w:t>recode</w:t>
      </w:r>
      <w:r>
        <w:rPr>
          <w:bCs/>
        </w:rPr>
        <w:t xml:space="preserve"> the ‘</w:t>
      </w:r>
      <w:r w:rsidRPr="008A6F16">
        <w:rPr>
          <w:b/>
        </w:rPr>
        <w:t>Married</w:t>
      </w:r>
      <w:r>
        <w:rPr>
          <w:bCs/>
        </w:rPr>
        <w:t>’ column value to be either 0 or 1.</w:t>
      </w:r>
    </w:p>
    <w:p w14:paraId="4E680F6C" w14:textId="0B5CBAA0" w:rsidR="006A4355" w:rsidRDefault="00FE06D0" w:rsidP="006A4355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Normalization</w:t>
      </w:r>
    </w:p>
    <w:p w14:paraId="7F703974" w14:textId="05CB5044" w:rsidR="008A6F16" w:rsidRDefault="000B728D" w:rsidP="008A6F16">
      <w:pPr>
        <w:pStyle w:val="ListParagraph"/>
        <w:spacing w:line="360" w:lineRule="auto"/>
        <w:ind w:right="-330"/>
        <w:jc w:val="both"/>
        <w:rPr>
          <w:b/>
        </w:rPr>
      </w:pPr>
      <w:r>
        <w:rPr>
          <w:bCs/>
        </w:rPr>
        <w:t xml:space="preserve">After data preprocessing, you are required to </w:t>
      </w:r>
      <w:r w:rsidRPr="000B728D">
        <w:rPr>
          <w:b/>
        </w:rPr>
        <w:t>normalize</w:t>
      </w:r>
      <w:r>
        <w:rPr>
          <w:bCs/>
        </w:rPr>
        <w:t xml:space="preserve"> the data. </w:t>
      </w:r>
      <w:r w:rsidR="00CA2416">
        <w:rPr>
          <w:bCs/>
        </w:rPr>
        <w:t>U</w:t>
      </w:r>
      <w:r>
        <w:rPr>
          <w:bCs/>
        </w:rPr>
        <w:t>se</w:t>
      </w:r>
      <w:r w:rsidR="00CA2416">
        <w:rPr>
          <w:bCs/>
        </w:rPr>
        <w:t xml:space="preserve"> the</w:t>
      </w:r>
      <w:r>
        <w:rPr>
          <w:bCs/>
        </w:rPr>
        <w:t xml:space="preserve"> </w:t>
      </w:r>
      <w:r w:rsidRPr="000B728D">
        <w:rPr>
          <w:b/>
        </w:rPr>
        <w:t>StandardScaler</w:t>
      </w:r>
    </w:p>
    <w:p w14:paraId="6B5210EF" w14:textId="41002B29" w:rsidR="000B728D" w:rsidRPr="000B728D" w:rsidRDefault="000B728D" w:rsidP="008A6F16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package to normalize the data.</w:t>
      </w:r>
    </w:p>
    <w:p w14:paraId="1FADEBF4" w14:textId="5855B3EE" w:rsidR="00FE06D0" w:rsidRDefault="00FE06D0" w:rsidP="006A4355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Generate Model</w:t>
      </w:r>
    </w:p>
    <w:p w14:paraId="6AE495B6" w14:textId="6A42999E" w:rsidR="000B728D" w:rsidRPr="000B728D" w:rsidRDefault="00812907" w:rsidP="000B728D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Next</w:t>
      </w:r>
      <w:r w:rsidR="000B728D">
        <w:rPr>
          <w:bCs/>
        </w:rPr>
        <w:t xml:space="preserve">, you are required to </w:t>
      </w:r>
      <w:r w:rsidR="000B728D" w:rsidRPr="000B728D">
        <w:rPr>
          <w:b/>
        </w:rPr>
        <w:t>generate</w:t>
      </w:r>
      <w:r w:rsidR="000B728D">
        <w:rPr>
          <w:bCs/>
        </w:rPr>
        <w:t xml:space="preserve"> a </w:t>
      </w:r>
      <w:r w:rsidR="000B728D" w:rsidRPr="000B728D">
        <w:rPr>
          <w:b/>
        </w:rPr>
        <w:t>model</w:t>
      </w:r>
      <w:r w:rsidR="000B728D">
        <w:rPr>
          <w:bCs/>
        </w:rPr>
        <w:t xml:space="preserve"> from the data. Use the </w:t>
      </w:r>
      <w:r w:rsidR="000B728D">
        <w:rPr>
          <w:b/>
        </w:rPr>
        <w:t>LogisticRegression</w:t>
      </w:r>
      <w:r w:rsidR="000B728D">
        <w:rPr>
          <w:bCs/>
        </w:rPr>
        <w:t xml:space="preserve"> package to generate the model with ‘</w:t>
      </w:r>
      <w:r w:rsidR="000B728D">
        <w:rPr>
          <w:b/>
        </w:rPr>
        <w:t>10</w:t>
      </w:r>
      <w:r w:rsidR="000B728D">
        <w:rPr>
          <w:bCs/>
        </w:rPr>
        <w:t>’ as the max iteration.</w:t>
      </w:r>
    </w:p>
    <w:p w14:paraId="2C0FD9C2" w14:textId="08849809" w:rsidR="00FE06D0" w:rsidRDefault="00FE06D0" w:rsidP="006A4355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Model Testing and Evaluation</w:t>
      </w:r>
    </w:p>
    <w:p w14:paraId="61C949D7" w14:textId="0D7286CC" w:rsidR="000B728D" w:rsidRDefault="00812907" w:rsidP="000B728D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After the model is generated, you can </w:t>
      </w:r>
      <w:r>
        <w:rPr>
          <w:b/>
        </w:rPr>
        <w:t>test</w:t>
      </w:r>
      <w:r>
        <w:rPr>
          <w:bCs/>
        </w:rPr>
        <w:t xml:space="preserve"> the model to predict whether </w:t>
      </w:r>
      <w:r w:rsidR="00737FC0">
        <w:rPr>
          <w:bCs/>
        </w:rPr>
        <w:t xml:space="preserve">the person chance of depression. Use </w:t>
      </w:r>
      <w:r w:rsidR="00737FC0" w:rsidRPr="00737FC0">
        <w:rPr>
          <w:b/>
        </w:rPr>
        <w:t>BinaryClassificationEvaluator</w:t>
      </w:r>
      <w:r w:rsidR="00737FC0">
        <w:rPr>
          <w:b/>
        </w:rPr>
        <w:t xml:space="preserve"> </w:t>
      </w:r>
      <w:r w:rsidR="00737FC0">
        <w:rPr>
          <w:bCs/>
        </w:rPr>
        <w:t>package to print the accuracy of your model.</w:t>
      </w:r>
      <w:r w:rsidR="0021348E">
        <w:rPr>
          <w:bCs/>
        </w:rPr>
        <w:t xml:space="preserve"> Get</w:t>
      </w:r>
      <w:r w:rsidR="0021348E" w:rsidRPr="00A12073">
        <w:rPr>
          <w:b/>
          <w:bCs/>
        </w:rPr>
        <w:t xml:space="preserve"> </w:t>
      </w:r>
      <w:r w:rsidR="0021348E" w:rsidRPr="00774273">
        <w:t>the</w:t>
      </w:r>
      <w:r w:rsidR="0021348E" w:rsidRPr="00A12073">
        <w:rPr>
          <w:b/>
          <w:bCs/>
        </w:rPr>
        <w:t xml:space="preserve"> model</w:t>
      </w:r>
      <w:r w:rsidR="0021348E">
        <w:t xml:space="preserve"> with </w:t>
      </w:r>
      <w:r w:rsidR="0021348E" w:rsidRPr="00A12073">
        <w:rPr>
          <w:b/>
          <w:bCs/>
        </w:rPr>
        <w:t xml:space="preserve">minimum accuracy </w:t>
      </w:r>
      <w:r w:rsidR="0021348E">
        <w:rPr>
          <w:b/>
          <w:bCs/>
        </w:rPr>
        <w:t>85</w:t>
      </w:r>
      <w:r w:rsidR="0021348E" w:rsidRPr="00A12073">
        <w:rPr>
          <w:b/>
          <w:bCs/>
        </w:rPr>
        <w:t>%</w:t>
      </w:r>
      <w:r w:rsidR="0021348E">
        <w:rPr>
          <w:b/>
          <w:bCs/>
        </w:rPr>
        <w:t xml:space="preserve"> or higher.</w:t>
      </w:r>
    </w:p>
    <w:p w14:paraId="39516FBA" w14:textId="77777777" w:rsidR="00CA0EE8" w:rsidRPr="00CA0EE8" w:rsidRDefault="00CA0EE8" w:rsidP="00CA0EE8">
      <w:pPr>
        <w:spacing w:line="360" w:lineRule="auto"/>
        <w:ind w:right="-330"/>
        <w:jc w:val="both"/>
        <w:rPr>
          <w:bCs/>
        </w:rPr>
      </w:pPr>
    </w:p>
    <w:p w14:paraId="43E3ABB6" w14:textId="66D093D0" w:rsidR="00BC6DE8" w:rsidRPr="006D1458" w:rsidRDefault="00AD6BC8" w:rsidP="006D1458">
      <w:pPr>
        <w:spacing w:line="360" w:lineRule="auto"/>
        <w:jc w:val="center"/>
        <w:rPr>
          <w:b/>
        </w:rPr>
      </w:pPr>
      <w:r>
        <w:rPr>
          <w:b/>
        </w:rPr>
        <w:t>Please ask your teaching assistant if there are any related questions.</w:t>
      </w:r>
    </w:p>
    <w:sectPr w:rsidR="00BC6DE8" w:rsidRPr="006D1458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9B702" w14:textId="77777777" w:rsidR="00FA0E3E" w:rsidRDefault="00FA0E3E" w:rsidP="00273E4A">
      <w:r>
        <w:separator/>
      </w:r>
    </w:p>
  </w:endnote>
  <w:endnote w:type="continuationSeparator" w:id="0">
    <w:p w14:paraId="1B04AE31" w14:textId="77777777" w:rsidR="00FA0E3E" w:rsidRDefault="00FA0E3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7679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D180086" wp14:editId="3CD8E70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ECBDB71" w14:textId="77777777" w:rsidR="005B66A9" w:rsidRPr="00127F6B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="005B66A9" w:rsidRPr="00127F6B">
          <w:rPr>
            <w:sz w:val="22"/>
            <w:szCs w:val="22"/>
            <w:lang w:val="id-ID"/>
          </w:rPr>
          <w:t xml:space="preserve"> 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7DAE4F58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6E3C6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823C2EB" wp14:editId="3EF9A73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3BCF7C0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3794BE8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F61BDDF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F0543" w14:textId="77777777" w:rsidR="00FA0E3E" w:rsidRDefault="00FA0E3E" w:rsidP="00273E4A">
      <w:r>
        <w:separator/>
      </w:r>
    </w:p>
  </w:footnote>
  <w:footnote w:type="continuationSeparator" w:id="0">
    <w:p w14:paraId="0CBCF3A7" w14:textId="77777777" w:rsidR="00FA0E3E" w:rsidRDefault="00FA0E3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79E393D" w14:textId="77777777" w:rsidTr="005D0782">
      <w:tc>
        <w:tcPr>
          <w:tcW w:w="5220" w:type="dxa"/>
        </w:tcPr>
        <w:p w14:paraId="18E3A1E6" w14:textId="5056FEA0" w:rsidR="005D0782" w:rsidRPr="00F135A9" w:rsidRDefault="00F135A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6FC6C5C6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0699D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448042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BBB5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94DFC"/>
    <w:multiLevelType w:val="hybridMultilevel"/>
    <w:tmpl w:val="C4BCFC68"/>
    <w:lvl w:ilvl="0" w:tplc="C91A6C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3F01"/>
    <w:multiLevelType w:val="hybridMultilevel"/>
    <w:tmpl w:val="A440D5DC"/>
    <w:lvl w:ilvl="0" w:tplc="D23277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893BE1"/>
    <w:multiLevelType w:val="hybridMultilevel"/>
    <w:tmpl w:val="C29C8C2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D6AC7"/>
    <w:multiLevelType w:val="hybridMultilevel"/>
    <w:tmpl w:val="699CFFF4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16D42"/>
    <w:multiLevelType w:val="hybridMultilevel"/>
    <w:tmpl w:val="0F28D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940656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F40D6"/>
    <w:multiLevelType w:val="hybridMultilevel"/>
    <w:tmpl w:val="09D697F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9615EB"/>
    <w:multiLevelType w:val="hybridMultilevel"/>
    <w:tmpl w:val="13E0D00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2C45FE"/>
    <w:multiLevelType w:val="hybridMultilevel"/>
    <w:tmpl w:val="184C94B4"/>
    <w:lvl w:ilvl="0" w:tplc="3D2AC10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040CF"/>
    <w:multiLevelType w:val="hybridMultilevel"/>
    <w:tmpl w:val="21AC0A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FA1724"/>
    <w:multiLevelType w:val="hybridMultilevel"/>
    <w:tmpl w:val="01D0E9D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96959"/>
    <w:multiLevelType w:val="hybridMultilevel"/>
    <w:tmpl w:val="92E0295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EF3BB6"/>
    <w:multiLevelType w:val="hybridMultilevel"/>
    <w:tmpl w:val="E128684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AD1236"/>
    <w:multiLevelType w:val="hybridMultilevel"/>
    <w:tmpl w:val="9EC6A2B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881365B"/>
    <w:multiLevelType w:val="hybridMultilevel"/>
    <w:tmpl w:val="A2C26A6E"/>
    <w:lvl w:ilvl="0" w:tplc="68A28DE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B13409"/>
    <w:multiLevelType w:val="hybridMultilevel"/>
    <w:tmpl w:val="171CF3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52FDC"/>
    <w:multiLevelType w:val="hybridMultilevel"/>
    <w:tmpl w:val="9EC6A2B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CC0190"/>
    <w:multiLevelType w:val="hybridMultilevel"/>
    <w:tmpl w:val="41A2592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5D47AE9"/>
    <w:multiLevelType w:val="hybridMultilevel"/>
    <w:tmpl w:val="43CC57A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436CB"/>
    <w:multiLevelType w:val="multilevel"/>
    <w:tmpl w:val="B0E6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A42A95"/>
    <w:multiLevelType w:val="hybridMultilevel"/>
    <w:tmpl w:val="8870BD8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065773"/>
    <w:multiLevelType w:val="hybridMultilevel"/>
    <w:tmpl w:val="1E6693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28"/>
  </w:num>
  <w:num w:numId="4">
    <w:abstractNumId w:val="18"/>
  </w:num>
  <w:num w:numId="5">
    <w:abstractNumId w:val="31"/>
  </w:num>
  <w:num w:numId="6">
    <w:abstractNumId w:val="26"/>
  </w:num>
  <w:num w:numId="7">
    <w:abstractNumId w:val="32"/>
  </w:num>
  <w:num w:numId="8">
    <w:abstractNumId w:val="0"/>
  </w:num>
  <w:num w:numId="9">
    <w:abstractNumId w:val="10"/>
  </w:num>
  <w:num w:numId="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2"/>
  </w:num>
  <w:num w:numId="14">
    <w:abstractNumId w:val="30"/>
  </w:num>
  <w:num w:numId="15">
    <w:abstractNumId w:val="14"/>
  </w:num>
  <w:num w:numId="16">
    <w:abstractNumId w:val="6"/>
  </w:num>
  <w:num w:numId="17">
    <w:abstractNumId w:val="29"/>
  </w:num>
  <w:num w:numId="18">
    <w:abstractNumId w:val="9"/>
  </w:num>
  <w:num w:numId="19">
    <w:abstractNumId w:val="24"/>
  </w:num>
  <w:num w:numId="20">
    <w:abstractNumId w:val="19"/>
  </w:num>
  <w:num w:numId="21">
    <w:abstractNumId w:val="4"/>
  </w:num>
  <w:num w:numId="22">
    <w:abstractNumId w:val="3"/>
  </w:num>
  <w:num w:numId="23">
    <w:abstractNumId w:val="23"/>
  </w:num>
  <w:num w:numId="24">
    <w:abstractNumId w:val="25"/>
  </w:num>
  <w:num w:numId="25">
    <w:abstractNumId w:val="7"/>
  </w:num>
  <w:num w:numId="26">
    <w:abstractNumId w:val="27"/>
  </w:num>
  <w:num w:numId="27">
    <w:abstractNumId w:val="2"/>
  </w:num>
  <w:num w:numId="28">
    <w:abstractNumId w:val="20"/>
  </w:num>
  <w:num w:numId="29">
    <w:abstractNumId w:val="11"/>
  </w:num>
  <w:num w:numId="30">
    <w:abstractNumId w:val="5"/>
  </w:num>
  <w:num w:numId="31">
    <w:abstractNumId w:val="22"/>
  </w:num>
  <w:num w:numId="32">
    <w:abstractNumId w:val="16"/>
  </w:num>
  <w:num w:numId="33">
    <w:abstractNumId w:val="13"/>
  </w:num>
  <w:num w:numId="34">
    <w:abstractNumId w:val="1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3524C"/>
    <w:rsid w:val="00036A14"/>
    <w:rsid w:val="000479B3"/>
    <w:rsid w:val="00051154"/>
    <w:rsid w:val="00071EBF"/>
    <w:rsid w:val="00072DE7"/>
    <w:rsid w:val="000732DF"/>
    <w:rsid w:val="00076F75"/>
    <w:rsid w:val="00090B80"/>
    <w:rsid w:val="000A0C90"/>
    <w:rsid w:val="000A23D8"/>
    <w:rsid w:val="000A3F41"/>
    <w:rsid w:val="000A3F55"/>
    <w:rsid w:val="000B4B9B"/>
    <w:rsid w:val="000B69D0"/>
    <w:rsid w:val="000B728D"/>
    <w:rsid w:val="000C3015"/>
    <w:rsid w:val="000C3393"/>
    <w:rsid w:val="000D665A"/>
    <w:rsid w:val="000E0EF3"/>
    <w:rsid w:val="000F057A"/>
    <w:rsid w:val="000F1EBF"/>
    <w:rsid w:val="000F3EB6"/>
    <w:rsid w:val="000F7CFC"/>
    <w:rsid w:val="000F7FC6"/>
    <w:rsid w:val="001066F1"/>
    <w:rsid w:val="00111124"/>
    <w:rsid w:val="001128D4"/>
    <w:rsid w:val="00122BC2"/>
    <w:rsid w:val="00124C41"/>
    <w:rsid w:val="00126822"/>
    <w:rsid w:val="00127F6B"/>
    <w:rsid w:val="00131DAA"/>
    <w:rsid w:val="00137C0E"/>
    <w:rsid w:val="001421F5"/>
    <w:rsid w:val="00145C2E"/>
    <w:rsid w:val="00150E94"/>
    <w:rsid w:val="00150F57"/>
    <w:rsid w:val="00151847"/>
    <w:rsid w:val="00151C17"/>
    <w:rsid w:val="0015698F"/>
    <w:rsid w:val="001768ED"/>
    <w:rsid w:val="00177887"/>
    <w:rsid w:val="00180874"/>
    <w:rsid w:val="00183F26"/>
    <w:rsid w:val="00184926"/>
    <w:rsid w:val="00194706"/>
    <w:rsid w:val="001955A6"/>
    <w:rsid w:val="001A044D"/>
    <w:rsid w:val="001A300E"/>
    <w:rsid w:val="001A58A3"/>
    <w:rsid w:val="001B1268"/>
    <w:rsid w:val="001B1EAD"/>
    <w:rsid w:val="001B2582"/>
    <w:rsid w:val="001B3A2E"/>
    <w:rsid w:val="001D4810"/>
    <w:rsid w:val="001E3FB3"/>
    <w:rsid w:val="001E4042"/>
    <w:rsid w:val="001E4380"/>
    <w:rsid w:val="001E637E"/>
    <w:rsid w:val="001E7852"/>
    <w:rsid w:val="001E7ABE"/>
    <w:rsid w:val="001F64B6"/>
    <w:rsid w:val="0021348E"/>
    <w:rsid w:val="00224780"/>
    <w:rsid w:val="00235C36"/>
    <w:rsid w:val="00235D1F"/>
    <w:rsid w:val="002376FA"/>
    <w:rsid w:val="002562C8"/>
    <w:rsid w:val="002570A8"/>
    <w:rsid w:val="00262026"/>
    <w:rsid w:val="0026655E"/>
    <w:rsid w:val="002676EF"/>
    <w:rsid w:val="00272339"/>
    <w:rsid w:val="00273E4A"/>
    <w:rsid w:val="00275EC4"/>
    <w:rsid w:val="00281799"/>
    <w:rsid w:val="002841B3"/>
    <w:rsid w:val="002857E1"/>
    <w:rsid w:val="00287545"/>
    <w:rsid w:val="002956DC"/>
    <w:rsid w:val="00296DA6"/>
    <w:rsid w:val="002A07C0"/>
    <w:rsid w:val="002A138B"/>
    <w:rsid w:val="002A3DC6"/>
    <w:rsid w:val="002A59B7"/>
    <w:rsid w:val="002A66E0"/>
    <w:rsid w:val="002B00F2"/>
    <w:rsid w:val="002B7CDD"/>
    <w:rsid w:val="002C3AC5"/>
    <w:rsid w:val="002C3DA2"/>
    <w:rsid w:val="002C7FC0"/>
    <w:rsid w:val="002D1472"/>
    <w:rsid w:val="002D3C42"/>
    <w:rsid w:val="002D756F"/>
    <w:rsid w:val="002D7F31"/>
    <w:rsid w:val="002E1F13"/>
    <w:rsid w:val="002E3324"/>
    <w:rsid w:val="003002A2"/>
    <w:rsid w:val="00303EC7"/>
    <w:rsid w:val="00304194"/>
    <w:rsid w:val="003042AE"/>
    <w:rsid w:val="00305136"/>
    <w:rsid w:val="003054E4"/>
    <w:rsid w:val="00306F2B"/>
    <w:rsid w:val="00310F09"/>
    <w:rsid w:val="00316E2C"/>
    <w:rsid w:val="00320C87"/>
    <w:rsid w:val="00321362"/>
    <w:rsid w:val="00323347"/>
    <w:rsid w:val="003432E6"/>
    <w:rsid w:val="003439D3"/>
    <w:rsid w:val="003449FC"/>
    <w:rsid w:val="00355AFE"/>
    <w:rsid w:val="00360E50"/>
    <w:rsid w:val="00362DBB"/>
    <w:rsid w:val="0036420F"/>
    <w:rsid w:val="0036669F"/>
    <w:rsid w:val="00366844"/>
    <w:rsid w:val="0037553B"/>
    <w:rsid w:val="003819FF"/>
    <w:rsid w:val="0038376D"/>
    <w:rsid w:val="00383805"/>
    <w:rsid w:val="00384C7B"/>
    <w:rsid w:val="00385E52"/>
    <w:rsid w:val="00387D06"/>
    <w:rsid w:val="003A1788"/>
    <w:rsid w:val="003A7A5F"/>
    <w:rsid w:val="003B1D05"/>
    <w:rsid w:val="003B27CC"/>
    <w:rsid w:val="003B5F77"/>
    <w:rsid w:val="003C0A29"/>
    <w:rsid w:val="003C1CE6"/>
    <w:rsid w:val="003C34E3"/>
    <w:rsid w:val="003C56F2"/>
    <w:rsid w:val="003D7084"/>
    <w:rsid w:val="003F63FA"/>
    <w:rsid w:val="003F71D2"/>
    <w:rsid w:val="003F7EB1"/>
    <w:rsid w:val="004074A1"/>
    <w:rsid w:val="0041367E"/>
    <w:rsid w:val="00420AFF"/>
    <w:rsid w:val="00422134"/>
    <w:rsid w:val="0042355E"/>
    <w:rsid w:val="004274ED"/>
    <w:rsid w:val="00434FFC"/>
    <w:rsid w:val="00446550"/>
    <w:rsid w:val="00446D31"/>
    <w:rsid w:val="0045325D"/>
    <w:rsid w:val="004564E4"/>
    <w:rsid w:val="00460E77"/>
    <w:rsid w:val="004633AF"/>
    <w:rsid w:val="0046440B"/>
    <w:rsid w:val="00466B6E"/>
    <w:rsid w:val="00467976"/>
    <w:rsid w:val="00470964"/>
    <w:rsid w:val="004716A8"/>
    <w:rsid w:val="00473A82"/>
    <w:rsid w:val="004746F2"/>
    <w:rsid w:val="00483C02"/>
    <w:rsid w:val="00494E4C"/>
    <w:rsid w:val="00496E3F"/>
    <w:rsid w:val="004A6DFC"/>
    <w:rsid w:val="004A6F1F"/>
    <w:rsid w:val="004B47B5"/>
    <w:rsid w:val="004B6AFE"/>
    <w:rsid w:val="004C0F0C"/>
    <w:rsid w:val="004C160D"/>
    <w:rsid w:val="004D176C"/>
    <w:rsid w:val="004E7352"/>
    <w:rsid w:val="004F24E4"/>
    <w:rsid w:val="0051143A"/>
    <w:rsid w:val="00517DBB"/>
    <w:rsid w:val="00520E03"/>
    <w:rsid w:val="00526F69"/>
    <w:rsid w:val="005314B7"/>
    <w:rsid w:val="005342F4"/>
    <w:rsid w:val="00535DA7"/>
    <w:rsid w:val="005447D7"/>
    <w:rsid w:val="0055100A"/>
    <w:rsid w:val="00552DE5"/>
    <w:rsid w:val="0055410B"/>
    <w:rsid w:val="00554CFB"/>
    <w:rsid w:val="00556E41"/>
    <w:rsid w:val="005630C1"/>
    <w:rsid w:val="00564C34"/>
    <w:rsid w:val="00571B72"/>
    <w:rsid w:val="00580086"/>
    <w:rsid w:val="00582417"/>
    <w:rsid w:val="00582E4C"/>
    <w:rsid w:val="005A072D"/>
    <w:rsid w:val="005A20E4"/>
    <w:rsid w:val="005A32DD"/>
    <w:rsid w:val="005A76B4"/>
    <w:rsid w:val="005B0206"/>
    <w:rsid w:val="005B07D4"/>
    <w:rsid w:val="005B3392"/>
    <w:rsid w:val="005B66A9"/>
    <w:rsid w:val="005C156C"/>
    <w:rsid w:val="005C19B6"/>
    <w:rsid w:val="005D02B0"/>
    <w:rsid w:val="005D0782"/>
    <w:rsid w:val="005D7B86"/>
    <w:rsid w:val="005E5B79"/>
    <w:rsid w:val="005E6009"/>
    <w:rsid w:val="005F47E6"/>
    <w:rsid w:val="005F66CD"/>
    <w:rsid w:val="005F794B"/>
    <w:rsid w:val="0060201C"/>
    <w:rsid w:val="0060486C"/>
    <w:rsid w:val="0061003F"/>
    <w:rsid w:val="006229B0"/>
    <w:rsid w:val="00631068"/>
    <w:rsid w:val="00635EE5"/>
    <w:rsid w:val="006422D9"/>
    <w:rsid w:val="00643F75"/>
    <w:rsid w:val="00644E29"/>
    <w:rsid w:val="00645F3A"/>
    <w:rsid w:val="006557FF"/>
    <w:rsid w:val="00664137"/>
    <w:rsid w:val="0067443D"/>
    <w:rsid w:val="00697BF3"/>
    <w:rsid w:val="006A4355"/>
    <w:rsid w:val="006B507D"/>
    <w:rsid w:val="006B6C0E"/>
    <w:rsid w:val="006C4E2B"/>
    <w:rsid w:val="006C4FA9"/>
    <w:rsid w:val="006D1458"/>
    <w:rsid w:val="006D285D"/>
    <w:rsid w:val="006D36BC"/>
    <w:rsid w:val="006F00E5"/>
    <w:rsid w:val="006F4D80"/>
    <w:rsid w:val="00701ECA"/>
    <w:rsid w:val="007046F1"/>
    <w:rsid w:val="00720962"/>
    <w:rsid w:val="00721916"/>
    <w:rsid w:val="0072245D"/>
    <w:rsid w:val="0073222D"/>
    <w:rsid w:val="00737595"/>
    <w:rsid w:val="00737FC0"/>
    <w:rsid w:val="0074592C"/>
    <w:rsid w:val="00753638"/>
    <w:rsid w:val="00755CB9"/>
    <w:rsid w:val="007617E6"/>
    <w:rsid w:val="00773C54"/>
    <w:rsid w:val="00787247"/>
    <w:rsid w:val="007979E8"/>
    <w:rsid w:val="007A1A36"/>
    <w:rsid w:val="007A45EB"/>
    <w:rsid w:val="007B5A6A"/>
    <w:rsid w:val="007B6FC3"/>
    <w:rsid w:val="007C1C37"/>
    <w:rsid w:val="007C425B"/>
    <w:rsid w:val="007E0EE7"/>
    <w:rsid w:val="007E29B9"/>
    <w:rsid w:val="007E2F2A"/>
    <w:rsid w:val="007E64D8"/>
    <w:rsid w:val="007F3C8E"/>
    <w:rsid w:val="008030A0"/>
    <w:rsid w:val="0080332C"/>
    <w:rsid w:val="00804129"/>
    <w:rsid w:val="008106C1"/>
    <w:rsid w:val="00810737"/>
    <w:rsid w:val="00811C48"/>
    <w:rsid w:val="00812907"/>
    <w:rsid w:val="00815DB3"/>
    <w:rsid w:val="0083459F"/>
    <w:rsid w:val="0083780E"/>
    <w:rsid w:val="008674E6"/>
    <w:rsid w:val="00867EBD"/>
    <w:rsid w:val="00876001"/>
    <w:rsid w:val="0087696C"/>
    <w:rsid w:val="00876A58"/>
    <w:rsid w:val="008862ED"/>
    <w:rsid w:val="008869BC"/>
    <w:rsid w:val="008939EF"/>
    <w:rsid w:val="00894072"/>
    <w:rsid w:val="00895B8D"/>
    <w:rsid w:val="00897D69"/>
    <w:rsid w:val="008A0F79"/>
    <w:rsid w:val="008A6F16"/>
    <w:rsid w:val="008B212E"/>
    <w:rsid w:val="008B283A"/>
    <w:rsid w:val="008B35CC"/>
    <w:rsid w:val="008B7541"/>
    <w:rsid w:val="008C0566"/>
    <w:rsid w:val="008C1A4A"/>
    <w:rsid w:val="008D1B94"/>
    <w:rsid w:val="008D411F"/>
    <w:rsid w:val="008D4D84"/>
    <w:rsid w:val="008F1779"/>
    <w:rsid w:val="008F756C"/>
    <w:rsid w:val="009010C1"/>
    <w:rsid w:val="00901824"/>
    <w:rsid w:val="00901A30"/>
    <w:rsid w:val="0090372F"/>
    <w:rsid w:val="00905276"/>
    <w:rsid w:val="00907FE3"/>
    <w:rsid w:val="00916FCD"/>
    <w:rsid w:val="009235F8"/>
    <w:rsid w:val="00932B6E"/>
    <w:rsid w:val="0093677F"/>
    <w:rsid w:val="00936A79"/>
    <w:rsid w:val="00937476"/>
    <w:rsid w:val="00937B93"/>
    <w:rsid w:val="00944ADA"/>
    <w:rsid w:val="009568C5"/>
    <w:rsid w:val="00961A2D"/>
    <w:rsid w:val="0096613A"/>
    <w:rsid w:val="00966BEA"/>
    <w:rsid w:val="0097243E"/>
    <w:rsid w:val="0097310D"/>
    <w:rsid w:val="00973849"/>
    <w:rsid w:val="00974B31"/>
    <w:rsid w:val="009832E4"/>
    <w:rsid w:val="009858B1"/>
    <w:rsid w:val="00995927"/>
    <w:rsid w:val="009A2464"/>
    <w:rsid w:val="009A3737"/>
    <w:rsid w:val="009C74A3"/>
    <w:rsid w:val="009C7801"/>
    <w:rsid w:val="009E29D9"/>
    <w:rsid w:val="009F2AE8"/>
    <w:rsid w:val="009F59DA"/>
    <w:rsid w:val="00A1473C"/>
    <w:rsid w:val="00A1688D"/>
    <w:rsid w:val="00A244EB"/>
    <w:rsid w:val="00A27FF7"/>
    <w:rsid w:val="00A32343"/>
    <w:rsid w:val="00A46082"/>
    <w:rsid w:val="00A50AF3"/>
    <w:rsid w:val="00A52AB7"/>
    <w:rsid w:val="00A53D38"/>
    <w:rsid w:val="00A552D5"/>
    <w:rsid w:val="00A55BA0"/>
    <w:rsid w:val="00A61F24"/>
    <w:rsid w:val="00A645E1"/>
    <w:rsid w:val="00A75B2A"/>
    <w:rsid w:val="00A933D3"/>
    <w:rsid w:val="00A95F53"/>
    <w:rsid w:val="00AA1407"/>
    <w:rsid w:val="00AA1DE8"/>
    <w:rsid w:val="00AB0E0A"/>
    <w:rsid w:val="00AB38B3"/>
    <w:rsid w:val="00AB42BB"/>
    <w:rsid w:val="00AC0C63"/>
    <w:rsid w:val="00AC5D98"/>
    <w:rsid w:val="00AC7EA2"/>
    <w:rsid w:val="00AD0B16"/>
    <w:rsid w:val="00AD2114"/>
    <w:rsid w:val="00AD6BC8"/>
    <w:rsid w:val="00AD768D"/>
    <w:rsid w:val="00AD7B46"/>
    <w:rsid w:val="00AE1AE9"/>
    <w:rsid w:val="00AE39D8"/>
    <w:rsid w:val="00AE548F"/>
    <w:rsid w:val="00AE661D"/>
    <w:rsid w:val="00AF264E"/>
    <w:rsid w:val="00AF338E"/>
    <w:rsid w:val="00B04C4C"/>
    <w:rsid w:val="00B11EF2"/>
    <w:rsid w:val="00B13729"/>
    <w:rsid w:val="00B15209"/>
    <w:rsid w:val="00B17AD5"/>
    <w:rsid w:val="00B212C7"/>
    <w:rsid w:val="00B22025"/>
    <w:rsid w:val="00B22C8C"/>
    <w:rsid w:val="00B25A20"/>
    <w:rsid w:val="00B41D2B"/>
    <w:rsid w:val="00B42038"/>
    <w:rsid w:val="00B440FB"/>
    <w:rsid w:val="00B4674F"/>
    <w:rsid w:val="00B517FB"/>
    <w:rsid w:val="00B61278"/>
    <w:rsid w:val="00B64E96"/>
    <w:rsid w:val="00B67595"/>
    <w:rsid w:val="00B7140C"/>
    <w:rsid w:val="00B728DC"/>
    <w:rsid w:val="00B73551"/>
    <w:rsid w:val="00B77BB0"/>
    <w:rsid w:val="00B81979"/>
    <w:rsid w:val="00B860A3"/>
    <w:rsid w:val="00B9084D"/>
    <w:rsid w:val="00B948DA"/>
    <w:rsid w:val="00B95BFC"/>
    <w:rsid w:val="00B9609E"/>
    <w:rsid w:val="00BC6DE8"/>
    <w:rsid w:val="00BC7D12"/>
    <w:rsid w:val="00BD4ED7"/>
    <w:rsid w:val="00BE0705"/>
    <w:rsid w:val="00BF2997"/>
    <w:rsid w:val="00BF7C45"/>
    <w:rsid w:val="00C0355E"/>
    <w:rsid w:val="00C06ECE"/>
    <w:rsid w:val="00C13488"/>
    <w:rsid w:val="00C15D7A"/>
    <w:rsid w:val="00C160FF"/>
    <w:rsid w:val="00C21849"/>
    <w:rsid w:val="00C25F66"/>
    <w:rsid w:val="00C36435"/>
    <w:rsid w:val="00C37CE2"/>
    <w:rsid w:val="00C44051"/>
    <w:rsid w:val="00C50867"/>
    <w:rsid w:val="00C525FC"/>
    <w:rsid w:val="00C56C03"/>
    <w:rsid w:val="00C57A8A"/>
    <w:rsid w:val="00C57DC9"/>
    <w:rsid w:val="00C57FE8"/>
    <w:rsid w:val="00C6549A"/>
    <w:rsid w:val="00C750C7"/>
    <w:rsid w:val="00C8483C"/>
    <w:rsid w:val="00C9074C"/>
    <w:rsid w:val="00C915BF"/>
    <w:rsid w:val="00CA0EE8"/>
    <w:rsid w:val="00CA2416"/>
    <w:rsid w:val="00CB3B33"/>
    <w:rsid w:val="00CB4EB5"/>
    <w:rsid w:val="00CB4F2D"/>
    <w:rsid w:val="00CB736B"/>
    <w:rsid w:val="00CC3101"/>
    <w:rsid w:val="00CD311E"/>
    <w:rsid w:val="00CD64BC"/>
    <w:rsid w:val="00CF11B0"/>
    <w:rsid w:val="00CF5C19"/>
    <w:rsid w:val="00D029FE"/>
    <w:rsid w:val="00D11466"/>
    <w:rsid w:val="00D20DA4"/>
    <w:rsid w:val="00D22C95"/>
    <w:rsid w:val="00D30822"/>
    <w:rsid w:val="00D3685C"/>
    <w:rsid w:val="00D37569"/>
    <w:rsid w:val="00D37E0D"/>
    <w:rsid w:val="00D41DB9"/>
    <w:rsid w:val="00D47C75"/>
    <w:rsid w:val="00D53EFD"/>
    <w:rsid w:val="00D551FF"/>
    <w:rsid w:val="00D60A6D"/>
    <w:rsid w:val="00D67540"/>
    <w:rsid w:val="00D67DFC"/>
    <w:rsid w:val="00D82D39"/>
    <w:rsid w:val="00D855AE"/>
    <w:rsid w:val="00D95848"/>
    <w:rsid w:val="00D95C39"/>
    <w:rsid w:val="00DA0A55"/>
    <w:rsid w:val="00DA4A85"/>
    <w:rsid w:val="00DB0A75"/>
    <w:rsid w:val="00DB7D9E"/>
    <w:rsid w:val="00DC4B9D"/>
    <w:rsid w:val="00DC603D"/>
    <w:rsid w:val="00DC700A"/>
    <w:rsid w:val="00DC76C8"/>
    <w:rsid w:val="00DD425E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C3F"/>
    <w:rsid w:val="00E36EA8"/>
    <w:rsid w:val="00E405C5"/>
    <w:rsid w:val="00E40648"/>
    <w:rsid w:val="00E41A62"/>
    <w:rsid w:val="00E502A7"/>
    <w:rsid w:val="00E642BF"/>
    <w:rsid w:val="00E660C4"/>
    <w:rsid w:val="00E70A3D"/>
    <w:rsid w:val="00E7614A"/>
    <w:rsid w:val="00E83F0C"/>
    <w:rsid w:val="00EA14FE"/>
    <w:rsid w:val="00EA4F34"/>
    <w:rsid w:val="00EB5190"/>
    <w:rsid w:val="00EB7CD4"/>
    <w:rsid w:val="00ED5890"/>
    <w:rsid w:val="00EE566B"/>
    <w:rsid w:val="00EF17AC"/>
    <w:rsid w:val="00EF6DC2"/>
    <w:rsid w:val="00F0037C"/>
    <w:rsid w:val="00F135A9"/>
    <w:rsid w:val="00F22A92"/>
    <w:rsid w:val="00F22F51"/>
    <w:rsid w:val="00F2595B"/>
    <w:rsid w:val="00F305E0"/>
    <w:rsid w:val="00F36E33"/>
    <w:rsid w:val="00F40775"/>
    <w:rsid w:val="00F41D78"/>
    <w:rsid w:val="00F53807"/>
    <w:rsid w:val="00F712CE"/>
    <w:rsid w:val="00F80742"/>
    <w:rsid w:val="00F955DA"/>
    <w:rsid w:val="00FA0E3E"/>
    <w:rsid w:val="00FA41A2"/>
    <w:rsid w:val="00FC245F"/>
    <w:rsid w:val="00FC28AE"/>
    <w:rsid w:val="00FC7886"/>
    <w:rsid w:val="00FD0B9F"/>
    <w:rsid w:val="00FE06D0"/>
    <w:rsid w:val="00FE1FF8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26B6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855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79B3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656EF-C715-4B91-AF5E-F05DDD729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2446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DAVID KRISTIAN</cp:lastModifiedBy>
  <cp:revision>222</cp:revision>
  <dcterms:created xsi:type="dcterms:W3CDTF">2017-10-20T05:51:00Z</dcterms:created>
  <dcterms:modified xsi:type="dcterms:W3CDTF">2020-04-30T11:11:00Z</dcterms:modified>
</cp:coreProperties>
</file>